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ED0D" w14:textId="77777777" w:rsidR="00C6554A" w:rsidRPr="009679B1" w:rsidRDefault="002554CD" w:rsidP="00C6554A">
      <w:pPr>
        <w:pStyle w:val="Foto"/>
        <w:rPr>
          <w:noProof/>
        </w:rPr>
      </w:pPr>
      <w:r w:rsidRPr="009679B1">
        <w:rPr>
          <w:noProof/>
          <w:lang w:bidi="es-ES"/>
        </w:rPr>
        <w:drawing>
          <wp:inline distT="0" distB="0" distL="0" distR="0" wp14:anchorId="1CB59C16" wp14:editId="7E31C7B6">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52CBB72E" w14:textId="02F3C042" w:rsidR="00C6554A" w:rsidRPr="009679B1" w:rsidRDefault="00B33632" w:rsidP="00C6554A">
      <w:pPr>
        <w:pStyle w:val="Ttulo"/>
        <w:rPr>
          <w:noProof/>
        </w:rPr>
      </w:pPr>
      <w:r>
        <w:rPr>
          <w:noProof/>
        </w:rPr>
        <w:t>Memoria Algoritmo S-DES</w:t>
      </w:r>
    </w:p>
    <w:p w14:paraId="6C3F4709" w14:textId="1653E2FC" w:rsidR="00C6554A" w:rsidRPr="009679B1" w:rsidRDefault="00B33632" w:rsidP="00C6554A">
      <w:pPr>
        <w:pStyle w:val="Subttulo"/>
        <w:rPr>
          <w:noProof/>
        </w:rPr>
      </w:pPr>
      <w:r>
        <w:rPr>
          <w:noProof/>
        </w:rPr>
        <w:t>Algoritmo S-DeS realizado en C</w:t>
      </w:r>
    </w:p>
    <w:p w14:paraId="5295109D" w14:textId="6CEDE7C3" w:rsidR="00C6554A" w:rsidRPr="009679B1" w:rsidRDefault="00B33632" w:rsidP="00C6554A">
      <w:pPr>
        <w:pStyle w:val="Informacindecontacto"/>
        <w:rPr>
          <w:noProof/>
        </w:rPr>
      </w:pPr>
      <w:r>
        <w:rPr>
          <w:noProof/>
        </w:rPr>
        <w:t>Jorge Bolado Campo</w:t>
      </w:r>
      <w:r w:rsidR="00C6554A" w:rsidRPr="009679B1">
        <w:rPr>
          <w:noProof/>
          <w:lang w:bidi="es-ES"/>
        </w:rPr>
        <w:t xml:space="preserve"> | </w:t>
      </w:r>
      <w:r>
        <w:rPr>
          <w:noProof/>
        </w:rPr>
        <w:t xml:space="preserve">Criptografía y seguridad en redes </w:t>
      </w:r>
      <w:r w:rsidR="00C6554A" w:rsidRPr="009679B1">
        <w:rPr>
          <w:noProof/>
          <w:lang w:bidi="es-ES"/>
        </w:rPr>
        <w:t xml:space="preserve"> | </w:t>
      </w:r>
      <w:r>
        <w:rPr>
          <w:noProof/>
        </w:rPr>
        <w:t>15/12/2021</w:t>
      </w:r>
      <w:r w:rsidR="00C6554A" w:rsidRPr="009679B1">
        <w:rPr>
          <w:noProof/>
          <w:lang w:bidi="es-ES"/>
        </w:rPr>
        <w:br w:type="page"/>
      </w:r>
    </w:p>
    <w:p w14:paraId="3BAB4A0D" w14:textId="5F4F4877" w:rsidR="00C6554A" w:rsidRPr="009679B1" w:rsidRDefault="00B33632" w:rsidP="00C6554A">
      <w:pPr>
        <w:pStyle w:val="Ttulo1"/>
        <w:rPr>
          <w:noProof/>
        </w:rPr>
      </w:pPr>
      <w:r>
        <w:rPr>
          <w:noProof/>
        </w:rPr>
        <w:lastRenderedPageBreak/>
        <w:t>Bibliotecas necesarias:</w:t>
      </w:r>
    </w:p>
    <w:p w14:paraId="25DE4803" w14:textId="2F0DC571" w:rsidR="00C6554A" w:rsidRPr="009679B1" w:rsidRDefault="00B33632" w:rsidP="00B33632">
      <w:pPr>
        <w:rPr>
          <w:noProof/>
        </w:rPr>
      </w:pPr>
      <w:r>
        <w:rPr>
          <w:noProof/>
        </w:rPr>
        <w:t>Para realizar el código necesitaremos las siguientes bibliotecas:</w:t>
      </w:r>
    </w:p>
    <w:p w14:paraId="713484F1" w14:textId="1F9201E6" w:rsidR="00C6554A" w:rsidRDefault="00B33632" w:rsidP="00B33632">
      <w:pPr>
        <w:pStyle w:val="Listaconvietas"/>
        <w:numPr>
          <w:ilvl w:val="0"/>
          <w:numId w:val="1"/>
        </w:numPr>
        <w:rPr>
          <w:noProof/>
        </w:rPr>
      </w:pPr>
      <w:r>
        <w:rPr>
          <w:noProof/>
        </w:rPr>
        <w:t>&lt;stdio.h&gt;</w:t>
      </w:r>
    </w:p>
    <w:p w14:paraId="3F5F942B" w14:textId="2E574174" w:rsidR="00B33632" w:rsidRDefault="00B33632" w:rsidP="00B33632">
      <w:pPr>
        <w:pStyle w:val="Listaconvietas"/>
        <w:numPr>
          <w:ilvl w:val="0"/>
          <w:numId w:val="1"/>
        </w:numPr>
        <w:rPr>
          <w:noProof/>
        </w:rPr>
      </w:pPr>
      <w:r>
        <w:rPr>
          <w:noProof/>
        </w:rPr>
        <w:t>&lt;stdlib.h&gt;</w:t>
      </w:r>
    </w:p>
    <w:p w14:paraId="6476BED4" w14:textId="32F66092" w:rsidR="00B33632" w:rsidRDefault="00B33632" w:rsidP="00B33632">
      <w:pPr>
        <w:pStyle w:val="Listaconvietas"/>
        <w:numPr>
          <w:ilvl w:val="0"/>
          <w:numId w:val="1"/>
        </w:numPr>
        <w:rPr>
          <w:noProof/>
        </w:rPr>
      </w:pPr>
      <w:r>
        <w:rPr>
          <w:noProof/>
        </w:rPr>
        <w:t>&lt;stdint.h&gt;</w:t>
      </w:r>
    </w:p>
    <w:p w14:paraId="30E385AD" w14:textId="61B1C64E" w:rsidR="00B33632" w:rsidRDefault="00B33632" w:rsidP="00B33632">
      <w:pPr>
        <w:pStyle w:val="Listaconvietas"/>
        <w:numPr>
          <w:ilvl w:val="0"/>
          <w:numId w:val="1"/>
        </w:numPr>
        <w:rPr>
          <w:noProof/>
        </w:rPr>
      </w:pPr>
      <w:r>
        <w:rPr>
          <w:noProof/>
        </w:rPr>
        <w:t xml:space="preserve">&lt;unistd.h&gt; </w:t>
      </w:r>
      <w:r>
        <w:rPr>
          <w:noProof/>
        </w:rPr>
        <w:sym w:font="Wingdings" w:char="F0E0"/>
      </w:r>
      <w:r>
        <w:rPr>
          <w:noProof/>
        </w:rPr>
        <w:t xml:space="preserve"> La usaremos para especificar los parámetros de entrada dentro de la terminal de linux </w:t>
      </w:r>
    </w:p>
    <w:p w14:paraId="7C118642" w14:textId="01E562AB" w:rsidR="00B33632" w:rsidRPr="009679B1" w:rsidRDefault="00151759" w:rsidP="00151759">
      <w:pPr>
        <w:pStyle w:val="Listaconvietas"/>
        <w:numPr>
          <w:ilvl w:val="0"/>
          <w:numId w:val="0"/>
        </w:numPr>
        <w:ind w:left="720"/>
        <w:rPr>
          <w:noProof/>
        </w:rPr>
      </w:pPr>
      <w:r>
        <w:rPr>
          <w:noProof/>
        </w:rPr>
        <w:drawing>
          <wp:inline distT="0" distB="0" distL="0" distR="0" wp14:anchorId="5806E80D" wp14:editId="1C0121D4">
            <wp:extent cx="1724025" cy="752475"/>
            <wp:effectExtent l="0" t="0" r="9525" b="952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8"/>
                    <a:stretch>
                      <a:fillRect/>
                    </a:stretch>
                  </pic:blipFill>
                  <pic:spPr>
                    <a:xfrm>
                      <a:off x="0" y="0"/>
                      <a:ext cx="1724025" cy="752475"/>
                    </a:xfrm>
                    <a:prstGeom prst="rect">
                      <a:avLst/>
                    </a:prstGeom>
                  </pic:spPr>
                </pic:pic>
              </a:graphicData>
            </a:graphic>
          </wp:inline>
        </w:drawing>
      </w:r>
    </w:p>
    <w:p w14:paraId="06DD022C" w14:textId="1CEDDDAF" w:rsidR="00C6554A" w:rsidRPr="009679B1" w:rsidRDefault="007372D8" w:rsidP="00C6554A">
      <w:pPr>
        <w:pStyle w:val="Ttulo2"/>
        <w:rPr>
          <w:noProof/>
        </w:rPr>
      </w:pPr>
      <w:r>
        <w:rPr>
          <w:noProof/>
        </w:rPr>
        <w:t>Funciones Que ulilizaremos:</w:t>
      </w:r>
    </w:p>
    <w:p w14:paraId="5A4ED105" w14:textId="095EB54B" w:rsidR="002C74C0" w:rsidRDefault="007372D8" w:rsidP="007372D8">
      <w:pPr>
        <w:pStyle w:val="Prrafodelista"/>
        <w:numPr>
          <w:ilvl w:val="0"/>
          <w:numId w:val="16"/>
        </w:numPr>
        <w:rPr>
          <w:noProof/>
        </w:rPr>
      </w:pPr>
      <w:r>
        <w:rPr>
          <w:noProof/>
        </w:rPr>
        <w:t xml:space="preserve">K_extraccion_Clave </w:t>
      </w:r>
    </w:p>
    <w:p w14:paraId="115DB95E" w14:textId="2F4CF023" w:rsidR="007372D8" w:rsidRDefault="007372D8" w:rsidP="007372D8">
      <w:pPr>
        <w:pStyle w:val="Prrafodelista"/>
        <w:numPr>
          <w:ilvl w:val="1"/>
          <w:numId w:val="16"/>
        </w:numPr>
        <w:rPr>
          <w:noProof/>
        </w:rPr>
      </w:pPr>
      <w:r>
        <w:rPr>
          <w:noProof/>
        </w:rPr>
        <w:t>K1: Variable de entrada y salida ( puntero ) es la primera subclave</w:t>
      </w:r>
    </w:p>
    <w:p w14:paraId="1DC9A4B2" w14:textId="77777777" w:rsidR="007372D8" w:rsidRDefault="007372D8" w:rsidP="007372D8">
      <w:pPr>
        <w:pStyle w:val="Prrafodelista"/>
        <w:numPr>
          <w:ilvl w:val="1"/>
          <w:numId w:val="16"/>
        </w:numPr>
        <w:rPr>
          <w:noProof/>
        </w:rPr>
      </w:pPr>
      <w:r>
        <w:rPr>
          <w:noProof/>
        </w:rPr>
        <w:t>K2: Variable de entrada y salida ( puntero ) es la segunda subclave</w:t>
      </w:r>
    </w:p>
    <w:p w14:paraId="366F848A" w14:textId="77777777" w:rsidR="00FD6433" w:rsidRDefault="007372D8" w:rsidP="007372D8">
      <w:pPr>
        <w:pStyle w:val="Prrafodelista"/>
        <w:numPr>
          <w:ilvl w:val="1"/>
          <w:numId w:val="16"/>
        </w:numPr>
        <w:rPr>
          <w:noProof/>
        </w:rPr>
      </w:pPr>
      <w:r>
        <w:rPr>
          <w:noProof/>
        </w:rPr>
        <w:t xml:space="preserve">Contrasena: clave maestra </w:t>
      </w:r>
      <w:r w:rsidR="00FD6433">
        <w:rPr>
          <w:noProof/>
        </w:rPr>
        <w:t>a apartir de la cual obtenemos las dos subclaves</w:t>
      </w:r>
    </w:p>
    <w:p w14:paraId="4B03FA7A" w14:textId="77777777" w:rsidR="00FD6433" w:rsidRDefault="00FD6433" w:rsidP="00FD6433">
      <w:pPr>
        <w:pStyle w:val="Prrafodelista"/>
        <w:numPr>
          <w:ilvl w:val="0"/>
          <w:numId w:val="16"/>
        </w:numPr>
        <w:rPr>
          <w:noProof/>
        </w:rPr>
      </w:pPr>
      <w:r>
        <w:rPr>
          <w:noProof/>
        </w:rPr>
        <w:t>M_Cifrado :</w:t>
      </w:r>
    </w:p>
    <w:p w14:paraId="6B1840C8" w14:textId="77777777" w:rsidR="00FD6433" w:rsidRDefault="00FD6433" w:rsidP="00FD6433">
      <w:pPr>
        <w:pStyle w:val="Prrafodelista"/>
        <w:numPr>
          <w:ilvl w:val="1"/>
          <w:numId w:val="16"/>
        </w:numPr>
        <w:rPr>
          <w:noProof/>
        </w:rPr>
      </w:pPr>
      <w:r>
        <w:rPr>
          <w:noProof/>
        </w:rPr>
        <w:t xml:space="preserve">Palabra: Palabra a encriptar </w:t>
      </w:r>
    </w:p>
    <w:p w14:paraId="04B1B682" w14:textId="77777777" w:rsidR="00FD6433" w:rsidRDefault="00FD6433" w:rsidP="00FD6433">
      <w:pPr>
        <w:pStyle w:val="Prrafodelista"/>
        <w:numPr>
          <w:ilvl w:val="1"/>
          <w:numId w:val="16"/>
        </w:numPr>
        <w:rPr>
          <w:noProof/>
        </w:rPr>
      </w:pPr>
      <w:r>
        <w:rPr>
          <w:noProof/>
        </w:rPr>
        <w:t xml:space="preserve">K1: variable de entrada y salida subclave a utilizar </w:t>
      </w:r>
    </w:p>
    <w:p w14:paraId="33C00BE9" w14:textId="77777777" w:rsidR="00FD6433" w:rsidRDefault="00FD6433" w:rsidP="00FD6433">
      <w:pPr>
        <w:pStyle w:val="Prrafodelista"/>
        <w:numPr>
          <w:ilvl w:val="1"/>
          <w:numId w:val="16"/>
        </w:numPr>
        <w:rPr>
          <w:noProof/>
        </w:rPr>
      </w:pPr>
      <w:r>
        <w:rPr>
          <w:noProof/>
        </w:rPr>
        <w:t>Palabra_codigo: variable en la que almacenamos el resultado de aplicar la función f(k)</w:t>
      </w:r>
    </w:p>
    <w:p w14:paraId="6C84E77A" w14:textId="77777777" w:rsidR="00FD6433" w:rsidRDefault="00FD6433" w:rsidP="00FD6433">
      <w:pPr>
        <w:pStyle w:val="Prrafodelista"/>
        <w:numPr>
          <w:ilvl w:val="0"/>
          <w:numId w:val="16"/>
        </w:numPr>
        <w:rPr>
          <w:noProof/>
        </w:rPr>
      </w:pPr>
      <w:r>
        <w:rPr>
          <w:noProof/>
        </w:rPr>
        <w:t>Permutacion_IP</w:t>
      </w:r>
    </w:p>
    <w:p w14:paraId="7D5310A7" w14:textId="77777777" w:rsidR="00FD6433" w:rsidRDefault="00FD6433" w:rsidP="00FD6433">
      <w:pPr>
        <w:pStyle w:val="Prrafodelista"/>
        <w:numPr>
          <w:ilvl w:val="1"/>
          <w:numId w:val="16"/>
        </w:numPr>
        <w:rPr>
          <w:noProof/>
        </w:rPr>
      </w:pPr>
      <w:r>
        <w:rPr>
          <w:noProof/>
        </w:rPr>
        <w:t>Palabra: palabra a la entrada a la que vamos a aplicar la permutacion</w:t>
      </w:r>
    </w:p>
    <w:p w14:paraId="70A273E4" w14:textId="77777777" w:rsidR="00FD6433" w:rsidRDefault="00FD6433" w:rsidP="00FD6433">
      <w:pPr>
        <w:pStyle w:val="Prrafodelista"/>
        <w:numPr>
          <w:ilvl w:val="1"/>
          <w:numId w:val="16"/>
        </w:numPr>
        <w:rPr>
          <w:noProof/>
        </w:rPr>
      </w:pPr>
      <w:r>
        <w:rPr>
          <w:noProof/>
        </w:rPr>
        <w:t xml:space="preserve">Palabra_codigo: variable en la que almacenamos la permutación </w:t>
      </w:r>
    </w:p>
    <w:p w14:paraId="4757B99D" w14:textId="77777777" w:rsidR="00336D53" w:rsidRDefault="00336D53" w:rsidP="00336D53">
      <w:pPr>
        <w:pStyle w:val="Prrafodelista"/>
        <w:numPr>
          <w:ilvl w:val="0"/>
          <w:numId w:val="16"/>
        </w:numPr>
        <w:rPr>
          <w:noProof/>
        </w:rPr>
      </w:pPr>
      <w:r>
        <w:rPr>
          <w:noProof/>
        </w:rPr>
        <w:t>Permutacio_IP_IP:</w:t>
      </w:r>
    </w:p>
    <w:p w14:paraId="11D6D508" w14:textId="77777777" w:rsidR="00336D53" w:rsidRDefault="00336D53" w:rsidP="00336D53">
      <w:pPr>
        <w:pStyle w:val="Prrafodelista"/>
        <w:numPr>
          <w:ilvl w:val="1"/>
          <w:numId w:val="16"/>
        </w:numPr>
        <w:rPr>
          <w:noProof/>
        </w:rPr>
      </w:pPr>
      <w:r>
        <w:rPr>
          <w:noProof/>
        </w:rPr>
        <w:t>Palabra_codigo: variable de entrada y salida en la que inveertimos la permutación anterior para que pueda ser desencriptado</w:t>
      </w:r>
    </w:p>
    <w:p w14:paraId="43AFDC20" w14:textId="77777777" w:rsidR="00336D53" w:rsidRDefault="00336D53" w:rsidP="00336D53">
      <w:pPr>
        <w:pStyle w:val="Prrafodelista"/>
        <w:numPr>
          <w:ilvl w:val="0"/>
          <w:numId w:val="16"/>
        </w:numPr>
        <w:rPr>
          <w:noProof/>
        </w:rPr>
      </w:pPr>
      <w:r>
        <w:rPr>
          <w:noProof/>
        </w:rPr>
        <w:t>Elevado:</w:t>
      </w:r>
    </w:p>
    <w:p w14:paraId="7ECF56C2" w14:textId="77777777" w:rsidR="00336D53" w:rsidRDefault="00336D53" w:rsidP="00336D53">
      <w:pPr>
        <w:pStyle w:val="Prrafodelista"/>
        <w:numPr>
          <w:ilvl w:val="1"/>
          <w:numId w:val="16"/>
        </w:numPr>
        <w:rPr>
          <w:noProof/>
        </w:rPr>
      </w:pPr>
      <w:r>
        <w:rPr>
          <w:noProof/>
        </w:rPr>
        <w:t>Base: valor al que vamos a elevar a la exponente potencia</w:t>
      </w:r>
    </w:p>
    <w:p w14:paraId="6A9A4B8D" w14:textId="77777777" w:rsidR="00336D53" w:rsidRDefault="00336D53" w:rsidP="00336D53">
      <w:pPr>
        <w:pStyle w:val="Prrafodelista"/>
        <w:numPr>
          <w:ilvl w:val="1"/>
          <w:numId w:val="16"/>
        </w:numPr>
        <w:rPr>
          <w:noProof/>
        </w:rPr>
      </w:pPr>
      <w:r>
        <w:rPr>
          <w:noProof/>
        </w:rPr>
        <w:t>Exponente: exponente al que elevar la base</w:t>
      </w:r>
    </w:p>
    <w:p w14:paraId="0E59C310" w14:textId="77777777" w:rsidR="00336D53" w:rsidRDefault="00336D53" w:rsidP="00336D53">
      <w:pPr>
        <w:pStyle w:val="Prrafodelista"/>
        <w:numPr>
          <w:ilvl w:val="1"/>
          <w:numId w:val="16"/>
        </w:numPr>
        <w:rPr>
          <w:noProof/>
        </w:rPr>
      </w:pPr>
      <w:r>
        <w:rPr>
          <w:noProof/>
        </w:rPr>
        <w:t>Puente: valor entrada y salida en la que almacenamos el resultado de base ^exponente</w:t>
      </w:r>
    </w:p>
    <w:p w14:paraId="77FE9C96" w14:textId="77777777" w:rsidR="00336D53" w:rsidRDefault="00336D53" w:rsidP="00336D53">
      <w:pPr>
        <w:pStyle w:val="Prrafodelista"/>
        <w:numPr>
          <w:ilvl w:val="0"/>
          <w:numId w:val="16"/>
        </w:numPr>
        <w:rPr>
          <w:noProof/>
        </w:rPr>
      </w:pPr>
      <w:r>
        <w:rPr>
          <w:noProof/>
        </w:rPr>
        <w:t>Sacar_contrasena:</w:t>
      </w:r>
    </w:p>
    <w:p w14:paraId="5CF70A79" w14:textId="77777777" w:rsidR="00031585" w:rsidRDefault="00336D53" w:rsidP="00336D53">
      <w:pPr>
        <w:pStyle w:val="Prrafodelista"/>
        <w:numPr>
          <w:ilvl w:val="1"/>
          <w:numId w:val="16"/>
        </w:numPr>
        <w:rPr>
          <w:noProof/>
        </w:rPr>
      </w:pPr>
      <w:r>
        <w:rPr>
          <w:noProof/>
        </w:rPr>
        <w:t xml:space="preserve">Cambio: variable </w:t>
      </w:r>
      <w:r w:rsidR="00031585">
        <w:rPr>
          <w:noProof/>
        </w:rPr>
        <w:t xml:space="preserve">en la que introducimos las claves maestras </w:t>
      </w:r>
    </w:p>
    <w:p w14:paraId="257A81BB" w14:textId="77777777" w:rsidR="00031585" w:rsidRDefault="00031585" w:rsidP="00336D53">
      <w:pPr>
        <w:pStyle w:val="Prrafodelista"/>
        <w:numPr>
          <w:ilvl w:val="1"/>
          <w:numId w:val="16"/>
        </w:numPr>
        <w:rPr>
          <w:noProof/>
        </w:rPr>
      </w:pPr>
      <w:r>
        <w:rPr>
          <w:noProof/>
        </w:rPr>
        <w:t>Contrasena :variable en la que alamcenamos las claves maestras en binario , 2ª y 3ª clave en el triple S-DES</w:t>
      </w:r>
    </w:p>
    <w:p w14:paraId="70024F4C" w14:textId="3ADC11A0" w:rsidR="007372D8" w:rsidRDefault="00031585" w:rsidP="00031585">
      <w:pPr>
        <w:rPr>
          <w:noProof/>
        </w:rPr>
      </w:pPr>
      <w:r>
        <w:rPr>
          <w:noProof/>
        </w:rPr>
        <w:lastRenderedPageBreak/>
        <w:drawing>
          <wp:inline distT="0" distB="0" distL="0" distR="0" wp14:anchorId="304A7EE2" wp14:editId="02B37D57">
            <wp:extent cx="5274310" cy="945515"/>
            <wp:effectExtent l="0" t="0" r="2540" b="698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274310" cy="945515"/>
                    </a:xfrm>
                    <a:prstGeom prst="rect">
                      <a:avLst/>
                    </a:prstGeom>
                  </pic:spPr>
                </pic:pic>
              </a:graphicData>
            </a:graphic>
          </wp:inline>
        </w:drawing>
      </w:r>
      <w:r w:rsidR="007372D8">
        <w:rPr>
          <w:noProof/>
        </w:rPr>
        <w:t xml:space="preserve"> </w:t>
      </w:r>
    </w:p>
    <w:p w14:paraId="279D089C" w14:textId="5F873A12" w:rsidR="00031585" w:rsidRDefault="00031585" w:rsidP="00031585">
      <w:pPr>
        <w:rPr>
          <w:noProof/>
        </w:rPr>
      </w:pPr>
      <w:r>
        <w:rPr>
          <w:noProof/>
        </w:rPr>
        <w:drawing>
          <wp:inline distT="0" distB="0" distL="0" distR="0" wp14:anchorId="4665AB77" wp14:editId="204EA143">
            <wp:extent cx="5274310" cy="776605"/>
            <wp:effectExtent l="0" t="0" r="2540" b="4445"/>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0"/>
                    <a:stretch>
                      <a:fillRect/>
                    </a:stretch>
                  </pic:blipFill>
                  <pic:spPr>
                    <a:xfrm>
                      <a:off x="0" y="0"/>
                      <a:ext cx="5274310" cy="776605"/>
                    </a:xfrm>
                    <a:prstGeom prst="rect">
                      <a:avLst/>
                    </a:prstGeom>
                  </pic:spPr>
                </pic:pic>
              </a:graphicData>
            </a:graphic>
          </wp:inline>
        </w:drawing>
      </w:r>
    </w:p>
    <w:p w14:paraId="61CBB082" w14:textId="6A468D16" w:rsidR="00D616D5" w:rsidRDefault="00D616D5" w:rsidP="00031585">
      <w:pPr>
        <w:rPr>
          <w:noProof/>
        </w:rPr>
      </w:pPr>
    </w:p>
    <w:p w14:paraId="20A9F336" w14:textId="001FA473" w:rsidR="0064788D" w:rsidRDefault="00D616D5" w:rsidP="00031585">
      <w:pPr>
        <w:rPr>
          <w:noProof/>
        </w:rPr>
      </w:pPr>
      <w:r>
        <w:rPr>
          <w:noProof/>
        </w:rPr>
        <w:t xml:space="preserve">Mediante el uso de todas esas funciones he podido lograr encriptar mediante el algoritmo DES Simplified </w:t>
      </w:r>
      <w:r w:rsidR="0064788D">
        <w:rPr>
          <w:noProof/>
        </w:rPr>
        <w:t>ficheros de tipo docx , pdf , jpg y txt. A continuación muestro el tipo de sentencia utilizada para su ejecución</w:t>
      </w:r>
    </w:p>
    <w:p w14:paraId="58F46F52" w14:textId="3DEE9437" w:rsidR="003C6C82" w:rsidRDefault="003C6C82" w:rsidP="00031585">
      <w:pPr>
        <w:rPr>
          <w:noProof/>
        </w:rPr>
      </w:pPr>
      <w:r>
        <w:rPr>
          <w:noProof/>
        </w:rPr>
        <w:drawing>
          <wp:inline distT="0" distB="0" distL="0" distR="0" wp14:anchorId="2E327FBD" wp14:editId="044DF64D">
            <wp:extent cx="5473065" cy="86677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476816" cy="867369"/>
                    </a:xfrm>
                    <a:prstGeom prst="rect">
                      <a:avLst/>
                    </a:prstGeom>
                  </pic:spPr>
                </pic:pic>
              </a:graphicData>
            </a:graphic>
          </wp:inline>
        </w:drawing>
      </w:r>
    </w:p>
    <w:p w14:paraId="04B8CAF1" w14:textId="2B366FFE" w:rsidR="003C6C82" w:rsidRDefault="003C6C82" w:rsidP="00031585">
      <w:pPr>
        <w:rPr>
          <w:noProof/>
        </w:rPr>
      </w:pPr>
      <w:r>
        <w:rPr>
          <w:noProof/>
        </w:rPr>
        <w:t>Situamos el ejecutable en el mismo directorio que los archivos que queremos encriptar.</w:t>
      </w:r>
    </w:p>
    <w:p w14:paraId="62732655" w14:textId="1A1CFB78" w:rsidR="003C6C82" w:rsidRDefault="003C6C82" w:rsidP="00031585">
      <w:pPr>
        <w:rPr>
          <w:noProof/>
        </w:rPr>
      </w:pPr>
      <w:r>
        <w:rPr>
          <w:noProof/>
        </w:rPr>
        <w:t>Acontinuación debemos llamar al ejecutable ( PruebaFinalExe ) con su método particular:</w:t>
      </w:r>
    </w:p>
    <w:p w14:paraId="64E7F97E" w14:textId="69FF722F" w:rsidR="003C6C82" w:rsidRDefault="003C6C82" w:rsidP="00031585">
      <w:pPr>
        <w:rPr>
          <w:noProof/>
        </w:rPr>
      </w:pPr>
      <w:r>
        <w:rPr>
          <w:noProof/>
        </w:rPr>
        <w:drawing>
          <wp:inline distT="0" distB="0" distL="0" distR="0" wp14:anchorId="11CE16A6" wp14:editId="140DA1A8">
            <wp:extent cx="5274310" cy="1044575"/>
            <wp:effectExtent l="0" t="0" r="2540" b="3175"/>
            <wp:docPr id="6" name="Imagen 6"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 celular con texto e imagen&#10;&#10;Descripción generada automáticamente con confianza media"/>
                    <pic:cNvPicPr/>
                  </pic:nvPicPr>
                  <pic:blipFill>
                    <a:blip r:embed="rId12"/>
                    <a:stretch>
                      <a:fillRect/>
                    </a:stretch>
                  </pic:blipFill>
                  <pic:spPr>
                    <a:xfrm>
                      <a:off x="0" y="0"/>
                      <a:ext cx="5274310" cy="1044575"/>
                    </a:xfrm>
                    <a:prstGeom prst="rect">
                      <a:avLst/>
                    </a:prstGeom>
                  </pic:spPr>
                </pic:pic>
              </a:graphicData>
            </a:graphic>
          </wp:inline>
        </w:drawing>
      </w:r>
    </w:p>
    <w:p w14:paraId="07CC7235" w14:textId="07D5E88C" w:rsidR="003C6C82" w:rsidRDefault="003C6C82" w:rsidP="00031585">
      <w:pPr>
        <w:rPr>
          <w:noProof/>
        </w:rPr>
      </w:pPr>
      <w:r>
        <w:rPr>
          <w:noProof/>
        </w:rPr>
        <w:t>Dentro de la ejecución observamos tres parametros:</w:t>
      </w:r>
    </w:p>
    <w:p w14:paraId="3446F3F0" w14:textId="6B1CEB5B" w:rsidR="003C6C82" w:rsidRDefault="003C6C82" w:rsidP="003C6C82">
      <w:pPr>
        <w:pStyle w:val="Prrafodelista"/>
        <w:numPr>
          <w:ilvl w:val="0"/>
          <w:numId w:val="16"/>
        </w:numPr>
        <w:rPr>
          <w:noProof/>
        </w:rPr>
      </w:pPr>
      <w:r>
        <w:rPr>
          <w:noProof/>
        </w:rPr>
        <w:t>-m: hace referencia al tipo de método que seguiremos.</w:t>
      </w:r>
    </w:p>
    <w:p w14:paraId="4F7E00EA" w14:textId="148944E6" w:rsidR="003C6C82" w:rsidRDefault="003C6C82" w:rsidP="003C6C82">
      <w:pPr>
        <w:pStyle w:val="Prrafodelista"/>
        <w:numPr>
          <w:ilvl w:val="1"/>
          <w:numId w:val="16"/>
        </w:numPr>
        <w:rPr>
          <w:noProof/>
        </w:rPr>
      </w:pPr>
      <w:r>
        <w:rPr>
          <w:noProof/>
        </w:rPr>
        <w:t xml:space="preserve">0 </w:t>
      </w:r>
      <w:r>
        <w:rPr>
          <w:noProof/>
        </w:rPr>
        <w:sym w:font="Wingdings" w:char="F0E0"/>
      </w:r>
      <w:r>
        <w:rPr>
          <w:noProof/>
        </w:rPr>
        <w:t xml:space="preserve"> Encriptar</w:t>
      </w:r>
    </w:p>
    <w:p w14:paraId="7124DB48" w14:textId="29E9ED9C" w:rsidR="003C6C82" w:rsidRDefault="003C6C82" w:rsidP="003C6C82">
      <w:pPr>
        <w:pStyle w:val="Prrafodelista"/>
        <w:numPr>
          <w:ilvl w:val="1"/>
          <w:numId w:val="16"/>
        </w:numPr>
        <w:rPr>
          <w:noProof/>
        </w:rPr>
      </w:pPr>
      <w:r>
        <w:rPr>
          <w:noProof/>
        </w:rPr>
        <w:t xml:space="preserve">1  </w:t>
      </w:r>
      <w:r>
        <w:rPr>
          <w:noProof/>
        </w:rPr>
        <w:sym w:font="Wingdings" w:char="F0E0"/>
      </w:r>
      <w:r>
        <w:rPr>
          <w:noProof/>
        </w:rPr>
        <w:t xml:space="preserve"> Desencriptar</w:t>
      </w:r>
    </w:p>
    <w:p w14:paraId="0E4D3E62" w14:textId="7F72A78B" w:rsidR="003C6C82" w:rsidRDefault="003C6C82" w:rsidP="003C6C82">
      <w:pPr>
        <w:pStyle w:val="Prrafodelista"/>
        <w:numPr>
          <w:ilvl w:val="0"/>
          <w:numId w:val="16"/>
        </w:numPr>
        <w:rPr>
          <w:noProof/>
        </w:rPr>
      </w:pPr>
      <w:r>
        <w:rPr>
          <w:noProof/>
        </w:rPr>
        <w:t>-e: entrada, es decir, nombre del fichero a encriptar y nombre del fichero encriptado</w:t>
      </w:r>
    </w:p>
    <w:p w14:paraId="6C927D26" w14:textId="550D65E2" w:rsidR="00D64061" w:rsidRDefault="00D64061" w:rsidP="003C6C82">
      <w:pPr>
        <w:pStyle w:val="Prrafodelista"/>
        <w:numPr>
          <w:ilvl w:val="0"/>
          <w:numId w:val="16"/>
        </w:numPr>
        <w:rPr>
          <w:noProof/>
        </w:rPr>
      </w:pPr>
      <w:r>
        <w:rPr>
          <w:noProof/>
        </w:rPr>
        <w:t>-k: clave maestra para realizar la encriptación.</w:t>
      </w:r>
    </w:p>
    <w:p w14:paraId="7E0A7048" w14:textId="55016AEF" w:rsidR="00D64061" w:rsidRDefault="00D64061" w:rsidP="00D64061">
      <w:pPr>
        <w:rPr>
          <w:noProof/>
        </w:rPr>
      </w:pPr>
      <w:r>
        <w:rPr>
          <w:noProof/>
        </w:rPr>
        <w:t>Tras la ejecución debería aparecer el archivo encriptado, si quisieramos desencriptarlo para ver la validez de nuestro algoritmo deberíamos repetir los pasos anteriores.</w:t>
      </w:r>
    </w:p>
    <w:p w14:paraId="32704025" w14:textId="005F9CD4" w:rsidR="00D64061" w:rsidRDefault="00D64061" w:rsidP="00D64061">
      <w:pPr>
        <w:rPr>
          <w:noProof/>
        </w:rPr>
      </w:pPr>
      <w:r>
        <w:rPr>
          <w:noProof/>
        </w:rPr>
        <w:lastRenderedPageBreak/>
        <w:drawing>
          <wp:inline distT="0" distB="0" distL="0" distR="0" wp14:anchorId="656DB05C" wp14:editId="3387EB6E">
            <wp:extent cx="5274310" cy="854710"/>
            <wp:effectExtent l="0" t="0" r="2540" b="254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274310" cy="854710"/>
                    </a:xfrm>
                    <a:prstGeom prst="rect">
                      <a:avLst/>
                    </a:prstGeom>
                  </pic:spPr>
                </pic:pic>
              </a:graphicData>
            </a:graphic>
          </wp:inline>
        </w:drawing>
      </w:r>
    </w:p>
    <w:p w14:paraId="6F101787" w14:textId="2F45EC94" w:rsidR="00D64061" w:rsidRDefault="00D64061" w:rsidP="00D64061">
      <w:pPr>
        <w:rPr>
          <w:noProof/>
        </w:rPr>
      </w:pPr>
      <w:r>
        <w:rPr>
          <w:noProof/>
        </w:rPr>
        <w:t>Para comprobar la validez de nuestra encriptación lo mejor que podemos hacer es realizar el Has de ambos archivos, el original y el desencriptado para ver si es correcto su funcionamiento.</w:t>
      </w:r>
    </w:p>
    <w:p w14:paraId="7C4EC55B" w14:textId="2891B512" w:rsidR="00D64061" w:rsidRDefault="003D6517" w:rsidP="00D64061">
      <w:pPr>
        <w:rPr>
          <w:noProof/>
        </w:rPr>
      </w:pPr>
      <w:r>
        <w:rPr>
          <w:noProof/>
        </w:rPr>
        <w:drawing>
          <wp:inline distT="0" distB="0" distL="0" distR="0" wp14:anchorId="7DC45BBD" wp14:editId="710069F4">
            <wp:extent cx="5038725" cy="2790825"/>
            <wp:effectExtent l="0" t="0" r="9525"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038725" cy="2790825"/>
                    </a:xfrm>
                    <a:prstGeom prst="rect">
                      <a:avLst/>
                    </a:prstGeom>
                  </pic:spPr>
                </pic:pic>
              </a:graphicData>
            </a:graphic>
          </wp:inline>
        </w:drawing>
      </w:r>
    </w:p>
    <w:p w14:paraId="78DC3C11" w14:textId="1DCEB869" w:rsidR="003D6517" w:rsidRDefault="003D6517" w:rsidP="00D64061">
      <w:pPr>
        <w:rPr>
          <w:noProof/>
        </w:rPr>
      </w:pPr>
      <w:r>
        <w:rPr>
          <w:noProof/>
        </w:rPr>
        <w:t>En caso de que queramos realizar un triple encriptado lo que debemos hacer es seguir el mismo procedemiento pero usando tres claves maestras en lugar de una. Ahora lo realizaremos con el propio guión de la practica.</w:t>
      </w:r>
    </w:p>
    <w:p w14:paraId="1E855569" w14:textId="22F39D9D" w:rsidR="003D6517" w:rsidRDefault="00EC0BB0" w:rsidP="00D64061">
      <w:pPr>
        <w:rPr>
          <w:noProof/>
        </w:rPr>
      </w:pPr>
      <w:r>
        <w:rPr>
          <w:noProof/>
        </w:rPr>
        <w:drawing>
          <wp:inline distT="0" distB="0" distL="0" distR="0" wp14:anchorId="76F2436F" wp14:editId="1EF36AFC">
            <wp:extent cx="5274310" cy="2200275"/>
            <wp:effectExtent l="0" t="0" r="254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5274310" cy="2200275"/>
                    </a:xfrm>
                    <a:prstGeom prst="rect">
                      <a:avLst/>
                    </a:prstGeom>
                  </pic:spPr>
                </pic:pic>
              </a:graphicData>
            </a:graphic>
          </wp:inline>
        </w:drawing>
      </w:r>
    </w:p>
    <w:p w14:paraId="72B2EB7F" w14:textId="57E0CB4C" w:rsidR="00D64061" w:rsidRDefault="00FD1798" w:rsidP="00D64061">
      <w:pPr>
        <w:rPr>
          <w:noProof/>
        </w:rPr>
      </w:pPr>
      <w:r>
        <w:rPr>
          <w:noProof/>
        </w:rPr>
        <w:t>En caso de que olvidasemos como se ejcuta el programa deberiamos pedir ayuda mediante el comando -h</w:t>
      </w:r>
    </w:p>
    <w:p w14:paraId="6A40AC73" w14:textId="65E414A6" w:rsidR="00FD1798" w:rsidRDefault="00FD1798" w:rsidP="00D64061">
      <w:pPr>
        <w:rPr>
          <w:noProof/>
        </w:rPr>
      </w:pPr>
      <w:r>
        <w:rPr>
          <w:noProof/>
        </w:rPr>
        <w:lastRenderedPageBreak/>
        <w:drawing>
          <wp:inline distT="0" distB="0" distL="0" distR="0" wp14:anchorId="0C4509EF" wp14:editId="6FB3CFA5">
            <wp:extent cx="5274310" cy="712470"/>
            <wp:effectExtent l="0" t="0" r="2540" b="0"/>
            <wp:docPr id="10" name="Imagen 10"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negra con letras blancas&#10;&#10;Descripción generada automáticamente"/>
                    <pic:cNvPicPr/>
                  </pic:nvPicPr>
                  <pic:blipFill>
                    <a:blip r:embed="rId16"/>
                    <a:stretch>
                      <a:fillRect/>
                    </a:stretch>
                  </pic:blipFill>
                  <pic:spPr>
                    <a:xfrm>
                      <a:off x="0" y="0"/>
                      <a:ext cx="5274310" cy="712470"/>
                    </a:xfrm>
                    <a:prstGeom prst="rect">
                      <a:avLst/>
                    </a:prstGeom>
                  </pic:spPr>
                </pic:pic>
              </a:graphicData>
            </a:graphic>
          </wp:inline>
        </w:drawing>
      </w:r>
    </w:p>
    <w:p w14:paraId="79F90FAC" w14:textId="77777777" w:rsidR="00FD1798" w:rsidRDefault="00FD1798" w:rsidP="00D64061">
      <w:pPr>
        <w:rPr>
          <w:noProof/>
        </w:rPr>
      </w:pPr>
    </w:p>
    <w:p w14:paraId="71F5793E" w14:textId="77777777" w:rsidR="00FD1798" w:rsidRPr="009679B1" w:rsidRDefault="00FD1798" w:rsidP="00D64061">
      <w:pPr>
        <w:rPr>
          <w:noProof/>
        </w:rPr>
      </w:pPr>
    </w:p>
    <w:sectPr w:rsidR="00FD1798" w:rsidRPr="009679B1"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0BD23" w14:textId="77777777" w:rsidR="00D62A46" w:rsidRDefault="00D62A46" w:rsidP="00C6554A">
      <w:pPr>
        <w:spacing w:before="0" w:after="0" w:line="240" w:lineRule="auto"/>
      </w:pPr>
      <w:r>
        <w:separator/>
      </w:r>
    </w:p>
  </w:endnote>
  <w:endnote w:type="continuationSeparator" w:id="0">
    <w:p w14:paraId="623D0DDA" w14:textId="77777777" w:rsidR="00D62A46" w:rsidRDefault="00D62A4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1A6D"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4125" w14:textId="77777777" w:rsidR="00D62A46" w:rsidRDefault="00D62A46" w:rsidP="00C6554A">
      <w:pPr>
        <w:spacing w:before="0" w:after="0" w:line="240" w:lineRule="auto"/>
      </w:pPr>
      <w:r>
        <w:separator/>
      </w:r>
    </w:p>
  </w:footnote>
  <w:footnote w:type="continuationSeparator" w:id="0">
    <w:p w14:paraId="54DC2547" w14:textId="77777777" w:rsidR="00D62A46" w:rsidRDefault="00D62A4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C70758"/>
    <w:multiLevelType w:val="hybridMultilevel"/>
    <w:tmpl w:val="F9A25C1C"/>
    <w:lvl w:ilvl="0" w:tplc="7E342C4E">
      <w:numFmt w:val="bullet"/>
      <w:lvlText w:val="-"/>
      <w:lvlJc w:val="left"/>
      <w:pPr>
        <w:ind w:left="720" w:hanging="360"/>
      </w:pPr>
      <w:rPr>
        <w:rFonts w:ascii="Constantia" w:eastAsiaTheme="minorHAnsi" w:hAnsi="Constanti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E"/>
    <w:rsid w:val="00031585"/>
    <w:rsid w:val="00151759"/>
    <w:rsid w:val="002554CD"/>
    <w:rsid w:val="00293B83"/>
    <w:rsid w:val="002B4294"/>
    <w:rsid w:val="00333D0D"/>
    <w:rsid w:val="00336D53"/>
    <w:rsid w:val="00354CE5"/>
    <w:rsid w:val="003C6C82"/>
    <w:rsid w:val="003D555A"/>
    <w:rsid w:val="003D6517"/>
    <w:rsid w:val="004C049F"/>
    <w:rsid w:val="005000E2"/>
    <w:rsid w:val="0051785D"/>
    <w:rsid w:val="0064788D"/>
    <w:rsid w:val="006A3CE7"/>
    <w:rsid w:val="007372D8"/>
    <w:rsid w:val="0089714F"/>
    <w:rsid w:val="009679B1"/>
    <w:rsid w:val="00986062"/>
    <w:rsid w:val="00B33632"/>
    <w:rsid w:val="00B8430C"/>
    <w:rsid w:val="00BC007E"/>
    <w:rsid w:val="00C6554A"/>
    <w:rsid w:val="00C86CF7"/>
    <w:rsid w:val="00CB0705"/>
    <w:rsid w:val="00CB4AFC"/>
    <w:rsid w:val="00D616D5"/>
    <w:rsid w:val="00D62A46"/>
    <w:rsid w:val="00D64061"/>
    <w:rsid w:val="00D743C5"/>
    <w:rsid w:val="00EC0BB0"/>
    <w:rsid w:val="00ED7C44"/>
    <w:rsid w:val="00FD1798"/>
    <w:rsid w:val="00FD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C8C2"/>
  <w15:chartTrackingRefBased/>
  <w15:docId w15:val="{453E958C-5F0A-4EE8-B878-44BEBE70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73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Local\Microsoft\Office\16.0\DTS\es-ES%7b6AC557A5-4A75-46D1-ABF4-98905538EAF7%7d\%7b875DFD01-F5FC-4F03-B135-C3226A7FEBFD%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{875DFD01-F5FC-4F03-B135-C3226A7FEBFD}tf02835058_win32</Template>
  <TotalTime>323</TotalTime>
  <Pages>5</Pages>
  <Words>434</Words>
  <Characters>2391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BOLADO CAMPO, JORGE</cp:lastModifiedBy>
  <cp:revision>4</cp:revision>
  <dcterms:created xsi:type="dcterms:W3CDTF">2021-12-15T07:38:00Z</dcterms:created>
  <dcterms:modified xsi:type="dcterms:W3CDTF">2021-12-15T18:38:00Z</dcterms:modified>
</cp:coreProperties>
</file>